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6FCB00" w14:textId="6241B49E" w:rsidR="00B57C79" w:rsidRPr="00E004D9" w:rsidRDefault="00E004D9" w:rsidP="00E004D9">
      <w:pPr>
        <w:pStyle w:val="NoSpacing"/>
        <w:spacing w:after="120"/>
        <w:jc w:val="center"/>
        <w:rPr>
          <w:lang w:eastAsia="en-GB"/>
        </w:rPr>
      </w:pPr>
      <w:bookmarkStart w:id="0" w:name="_Hlk506209762"/>
      <w:bookmarkEnd w:id="0"/>
      <w:r w:rsidRPr="002A3BDD">
        <w:rPr>
          <w:lang w:eastAsia="en-GB"/>
        </w:rPr>
        <w:t>EXPERIMENTAL</w:t>
      </w:r>
    </w:p>
    <w:p w14:paraId="050195C8" w14:textId="3EBEED52" w:rsidR="00B57C79" w:rsidRPr="00E004D9" w:rsidRDefault="00E004D9" w:rsidP="00E004D9">
      <w:pPr>
        <w:pStyle w:val="NoSpacing"/>
        <w:jc w:val="both"/>
        <w:rPr>
          <w:b/>
          <w:i/>
          <w:szCs w:val="24"/>
          <w:lang w:eastAsia="en-GB"/>
        </w:rPr>
      </w:pPr>
      <w:r>
        <w:rPr>
          <w:b/>
          <w:i/>
          <w:szCs w:val="24"/>
          <w:lang w:eastAsia="en-GB"/>
        </w:rPr>
        <w:t xml:space="preserve">1. </w:t>
      </w:r>
      <w:r w:rsidR="00B57C79" w:rsidRPr="00E004D9">
        <w:rPr>
          <w:b/>
          <w:i/>
          <w:szCs w:val="24"/>
          <w:lang w:eastAsia="en-GB"/>
        </w:rPr>
        <w:t xml:space="preserve">Building and </w:t>
      </w:r>
      <w:r w:rsidR="002A3BDD" w:rsidRPr="00E004D9">
        <w:rPr>
          <w:b/>
          <w:i/>
          <w:szCs w:val="24"/>
          <w:lang w:eastAsia="en-GB"/>
        </w:rPr>
        <w:t>Assessing</w:t>
      </w:r>
      <w:r w:rsidR="00B57C79" w:rsidRPr="00E004D9">
        <w:rPr>
          <w:b/>
          <w:i/>
          <w:szCs w:val="24"/>
          <w:lang w:eastAsia="en-GB"/>
        </w:rPr>
        <w:t xml:space="preserve"> Spectrometer</w:t>
      </w:r>
    </w:p>
    <w:p w14:paraId="18CBBC5C" w14:textId="039B4874" w:rsidR="00B57C79" w:rsidRDefault="00F91D0D" w:rsidP="00E004D9">
      <w:pPr>
        <w:pStyle w:val="NoSpacing"/>
        <w:jc w:val="both"/>
        <w:rPr>
          <w:lang w:eastAsia="en-GB"/>
        </w:rPr>
      </w:pPr>
      <w:r>
        <w:rPr>
          <w:noProof/>
          <w:lang w:eastAsia="en-GB"/>
        </w:rPr>
        <mc:AlternateContent>
          <mc:Choice Requires="wpg">
            <w:drawing>
              <wp:anchor distT="0" distB="0" distL="114300" distR="114300" simplePos="0" relativeHeight="251660288" behindDoc="0" locked="0" layoutInCell="1" allowOverlap="1" wp14:anchorId="77372C3B" wp14:editId="204763CD">
                <wp:simplePos x="0" y="0"/>
                <wp:positionH relativeFrom="column">
                  <wp:posOffset>-27940</wp:posOffset>
                </wp:positionH>
                <wp:positionV relativeFrom="paragraph">
                  <wp:posOffset>2878455</wp:posOffset>
                </wp:positionV>
                <wp:extent cx="3155950" cy="2464435"/>
                <wp:effectExtent l="0" t="0" r="6350" b="0"/>
                <wp:wrapSquare wrapText="bothSides"/>
                <wp:docPr id="2" name="Group 2"/>
                <wp:cNvGraphicFramePr/>
                <a:graphic xmlns:a="http://schemas.openxmlformats.org/drawingml/2006/main">
                  <a:graphicData uri="http://schemas.microsoft.com/office/word/2010/wordprocessingGroup">
                    <wpg:wgp>
                      <wpg:cNvGrpSpPr/>
                      <wpg:grpSpPr>
                        <a:xfrm>
                          <a:off x="0" y="0"/>
                          <a:ext cx="3155950" cy="2464435"/>
                          <a:chOff x="0" y="0"/>
                          <a:chExt cx="3156006" cy="2465784"/>
                        </a:xfrm>
                      </wpg:grpSpPr>
                      <pic:pic xmlns:pic="http://schemas.openxmlformats.org/drawingml/2006/picture">
                        <pic:nvPicPr>
                          <pic:cNvPr id="1" name="Picture 1"/>
                          <pic:cNvPicPr>
                            <a:picLocks noChangeAspect="1"/>
                          </pic:cNvPicPr>
                        </pic:nvPicPr>
                        <pic:blipFill rotWithShape="1">
                          <a:blip r:embed="rId7" cstate="print">
                            <a:extLst>
                              <a:ext uri="{28A0092B-C50C-407E-A947-70E740481C1C}">
                                <a14:useLocalDpi xmlns:a14="http://schemas.microsoft.com/office/drawing/2010/main" val="0"/>
                              </a:ext>
                            </a:extLst>
                          </a:blip>
                          <a:srcRect l="25271" t="24654" r="27557" b="12923"/>
                          <a:stretch/>
                        </pic:blipFill>
                        <pic:spPr bwMode="auto">
                          <a:xfrm>
                            <a:off x="31806" y="0"/>
                            <a:ext cx="3124200" cy="2324735"/>
                          </a:xfrm>
                          <a:prstGeom prst="rect">
                            <a:avLst/>
                          </a:prstGeom>
                          <a:ln>
                            <a:noFill/>
                          </a:ln>
                          <a:extLst>
                            <a:ext uri="{53640926-AAD7-44D8-BBD7-CCE9431645EC}">
                              <a14:shadowObscured xmlns:a14="http://schemas.microsoft.com/office/drawing/2010/main"/>
                            </a:ext>
                          </a:extLst>
                        </pic:spPr>
                      </pic:pic>
                      <wps:wsp>
                        <wps:cNvPr id="10" name="Text Box 10"/>
                        <wps:cNvSpPr txBox="1"/>
                        <wps:spPr>
                          <a:xfrm>
                            <a:off x="0" y="2289975"/>
                            <a:ext cx="3124200" cy="175809"/>
                          </a:xfrm>
                          <a:prstGeom prst="rect">
                            <a:avLst/>
                          </a:prstGeom>
                          <a:solidFill>
                            <a:prstClr val="white"/>
                          </a:solidFill>
                          <a:ln>
                            <a:noFill/>
                          </a:ln>
                        </wps:spPr>
                        <wps:txbx>
                          <w:txbxContent>
                            <w:p w14:paraId="10DC7B4F" w14:textId="3D51C1BA" w:rsidR="002D3B11" w:rsidRPr="008E1BE5" w:rsidRDefault="002D3B11" w:rsidP="00996C70">
                              <w:pPr>
                                <w:pStyle w:val="Caption"/>
                                <w:jc w:val="center"/>
                                <w:rPr>
                                  <w:noProof/>
                                </w:rPr>
                              </w:pPr>
                              <w:r>
                                <w:t xml:space="preserve">Figure </w:t>
                              </w:r>
                              <w:fldSimple w:instr=" SEQ Figure \* ARABIC ">
                                <w:r>
                                  <w:rPr>
                                    <w:noProof/>
                                  </w:rPr>
                                  <w:t>1</w:t>
                                </w:r>
                              </w:fldSimple>
                              <w:r>
                                <w:t>: Spectrometer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7372C3B" id="Group 2" o:spid="_x0000_s1026" style="position:absolute;left:0;text-align:left;margin-left:-2.2pt;margin-top:226.65pt;width:248.5pt;height:194.05pt;z-index:251660288;mso-height-relative:margin" coordsize="31560,246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18;width:31242;height:23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">
                  <v:imagedata r:id="rId8" o:title="" croptop="16157f" cropbottom="8469f" cropleft="16562f" cropright="18060f"/>
                  <v:path arrowok="t"/>
                </v:shape>
                <v:shapetype id="_x0000_t202" coordsize="21600,21600" o:spt="202" path="m,l,21600r21600,l21600,xe">
                  <v:stroke joinstyle="miter"/>
                  <v:path gradientshapeok="t" o:connecttype="rect"/>
                </v:shapetype>
                <v:shape id="Text Box 10" o:spid="_x0000_s1028" type="#_x0000_t202" style="position:absolute;top:22899;width:31242;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10DC7B4F" w14:textId="3D51C1BA" w:rsidR="002D3B11" w:rsidRPr="008E1BE5" w:rsidRDefault="002D3B11" w:rsidP="00996C70">
                        <w:pPr>
                          <w:pStyle w:val="Caption"/>
                          <w:jc w:val="center"/>
                          <w:rPr>
                            <w:noProof/>
                          </w:rPr>
                        </w:pPr>
                        <w:r>
                          <w:t xml:space="preserve">Figure </w:t>
                        </w:r>
                        <w:fldSimple w:instr=" SEQ Figure \* ARABIC ">
                          <w:r>
                            <w:rPr>
                              <w:noProof/>
                            </w:rPr>
                            <w:t>1</w:t>
                          </w:r>
                        </w:fldSimple>
                        <w:r>
                          <w:t>: Spectrometer Setup</w:t>
                        </w:r>
                      </w:p>
                    </w:txbxContent>
                  </v:textbox>
                </v:shape>
                <w10:wrap type="square"/>
              </v:group>
            </w:pict>
          </mc:Fallback>
        </mc:AlternateContent>
      </w:r>
      <w:r w:rsidR="00B57C79" w:rsidRPr="002A3BDD">
        <w:rPr>
          <w:lang w:eastAsia="en-GB"/>
        </w:rPr>
        <w:t xml:space="preserve">A fluorescence spectrometer was assembled on a breadboard using a 375 nm UV LED (2.5 mW), 25.4 mm </w:t>
      </w:r>
      <w:r w:rsidR="00B57C79" w:rsidRPr="00B943E6">
        <w:rPr>
          <w:lang w:eastAsia="en-GB"/>
        </w:rPr>
        <w:t xml:space="preserve">Plano-convex lens, cuvette holder, 420 nm long pass filter, and detector in the arrangement shown in </w:t>
      </w:r>
      <w:r w:rsidR="00B73C5F" w:rsidRPr="00B943E6">
        <w:rPr>
          <w:lang w:eastAsia="en-GB"/>
        </w:rPr>
        <w:t>Figure 1</w:t>
      </w:r>
      <w:r w:rsidR="00B57C79" w:rsidRPr="00B943E6">
        <w:rPr>
          <w:lang w:eastAsia="en-GB"/>
        </w:rPr>
        <w:t xml:space="preserve">. The detector was fitted perpendicular to the lens and LED, to prevent </w:t>
      </w:r>
      <w:r w:rsidR="00B57C79" w:rsidRPr="002A3BDD">
        <w:rPr>
          <w:lang w:eastAsia="en-GB"/>
        </w:rPr>
        <w:t xml:space="preserve">detection of reflected photons or those passing through the sample, and record only those from fluorescence as photons are emitted in all directions. </w:t>
      </w:r>
      <w:r w:rsidR="002A3BDD">
        <w:rPr>
          <w:lang w:eastAsia="en-GB"/>
        </w:rPr>
        <w:t xml:space="preserve">Optimal spacing of the lens and LED was determined by placing paper where the light would focus </w:t>
      </w:r>
      <w:r w:rsidR="00B57C79" w:rsidRPr="002A3BDD">
        <w:rPr>
          <w:lang w:eastAsia="en-GB"/>
        </w:rPr>
        <w:t>The dynamic range of the spectrometer was found using different concentrations of quinine. An initial stock solution of 1 mM quinine in 0.05M H</w:t>
      </w:r>
      <w:r w:rsidR="00B57C79" w:rsidRPr="002A3BDD">
        <w:rPr>
          <w:vertAlign w:val="subscript"/>
          <w:lang w:eastAsia="en-GB"/>
        </w:rPr>
        <w:t>2</w:t>
      </w:r>
      <w:r w:rsidR="00B57C79" w:rsidRPr="002A3BDD">
        <w:rPr>
          <w:lang w:eastAsia="en-GB"/>
        </w:rPr>
        <w:t>SO</w:t>
      </w:r>
      <w:r w:rsidR="00B57C79" w:rsidRPr="002A3BDD">
        <w:rPr>
          <w:vertAlign w:val="subscript"/>
          <w:lang w:eastAsia="en-GB"/>
        </w:rPr>
        <w:t>4</w:t>
      </w:r>
      <w:r w:rsidR="00B57C79" w:rsidRPr="002A3BDD">
        <w:rPr>
          <w:lang w:eastAsia="en-GB"/>
        </w:rPr>
        <w:t xml:space="preserve"> was made up and diluted to give lower concentrations, placing 1 mL of each concentration into the cuvette to be measured, to determine dynamic range of the spectrometer. UV light from the LED was passed through each sample and the resulting intensity was recorded using a Raspberry Pi.</w:t>
      </w:r>
    </w:p>
    <w:p w14:paraId="6D8E2DF5" w14:textId="138D8569" w:rsidR="002A3BDD" w:rsidRPr="002A3BDD" w:rsidRDefault="002A3BDD" w:rsidP="0097226B">
      <w:pPr>
        <w:pStyle w:val="NoSpacing"/>
        <w:jc w:val="both"/>
        <w:rPr>
          <w:sz w:val="24"/>
          <w:szCs w:val="24"/>
          <w:lang w:eastAsia="en-GB"/>
        </w:rPr>
      </w:pPr>
    </w:p>
    <w:tbl>
      <w:tblPr>
        <w:tblStyle w:val="GridTable4-Accent1"/>
        <w:tblpPr w:leftFromText="180" w:rightFromText="180" w:vertAnchor="text" w:horzAnchor="margin" w:tblpXSpec="right" w:tblpY="77"/>
        <w:tblOverlap w:val="never"/>
        <w:tblW w:w="0" w:type="auto"/>
        <w:tblBorders>
          <w:top w:val="single" w:sz="8" w:space="0" w:color="44546A" w:themeColor="text2"/>
          <w:left w:val="single" w:sz="8" w:space="0" w:color="44546A" w:themeColor="text2"/>
          <w:bottom w:val="single" w:sz="8" w:space="0" w:color="44546A" w:themeColor="text2"/>
          <w:right w:val="single" w:sz="8" w:space="0" w:color="44546A" w:themeColor="text2"/>
          <w:insideH w:val="single" w:sz="8" w:space="0" w:color="44546A" w:themeColor="text2"/>
          <w:insideV w:val="single" w:sz="8" w:space="0" w:color="44546A" w:themeColor="text2"/>
        </w:tblBorders>
        <w:tblLook w:val="04A0" w:firstRow="1" w:lastRow="0" w:firstColumn="1" w:lastColumn="0" w:noHBand="0" w:noVBand="1"/>
      </w:tblPr>
      <w:tblGrid>
        <w:gridCol w:w="1160"/>
        <w:gridCol w:w="924"/>
        <w:gridCol w:w="377"/>
        <w:gridCol w:w="803"/>
        <w:gridCol w:w="805"/>
        <w:gridCol w:w="790"/>
      </w:tblGrid>
      <w:tr w:rsidR="002D3B11" w14:paraId="3CFDA8AF" w14:textId="77777777" w:rsidTr="002D3B11">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160"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55EAC361" w14:textId="77777777" w:rsidR="002D3B11" w:rsidRDefault="002D3B11" w:rsidP="002D3B11">
            <w:pPr>
              <w:jc w:val="center"/>
            </w:pPr>
            <w:r>
              <w:t>Sensitivity</w:t>
            </w:r>
          </w:p>
        </w:tc>
        <w:tc>
          <w:tcPr>
            <w:tcW w:w="1301" w:type="dxa"/>
            <w:gridSpan w:val="2"/>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2A563A9A" w14:textId="77777777" w:rsidR="002D3B11" w:rsidRDefault="002D3B11" w:rsidP="002D3B11">
            <w:pPr>
              <w:jc w:val="center"/>
              <w:cnfStyle w:val="100000000000" w:firstRow="1" w:lastRow="0" w:firstColumn="0" w:lastColumn="0" w:oddVBand="0" w:evenVBand="0" w:oddHBand="0" w:evenHBand="0" w:firstRowFirstColumn="0" w:firstRowLastColumn="0" w:lastRowFirstColumn="0" w:lastRowLastColumn="0"/>
            </w:pPr>
            <w:r>
              <w:t xml:space="preserve">Background </w:t>
            </w:r>
          </w:p>
        </w:tc>
        <w:tc>
          <w:tcPr>
            <w:tcW w:w="803"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49130208" w14:textId="77777777" w:rsidR="002D3B11" w:rsidRDefault="002D3B11" w:rsidP="002D3B11">
            <w:pPr>
              <w:jc w:val="center"/>
              <w:cnfStyle w:val="100000000000" w:firstRow="1" w:lastRow="0" w:firstColumn="0" w:lastColumn="0" w:oddVBand="0" w:evenVBand="0" w:oddHBand="0" w:evenHBand="0" w:firstRowFirstColumn="0" w:firstRowLastColumn="0" w:lastRowFirstColumn="0" w:lastRowLastColumn="0"/>
            </w:pPr>
            <w:r>
              <w:t>LOD</w:t>
            </w:r>
          </w:p>
        </w:tc>
        <w:tc>
          <w:tcPr>
            <w:tcW w:w="805"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7941CFCF" w14:textId="77777777" w:rsidR="002D3B11" w:rsidRDefault="002D3B11" w:rsidP="002D3B11">
            <w:pPr>
              <w:jc w:val="center"/>
              <w:cnfStyle w:val="100000000000" w:firstRow="1" w:lastRow="0" w:firstColumn="0" w:lastColumn="0" w:oddVBand="0" w:evenVBand="0" w:oddHBand="0" w:evenHBand="0" w:firstRowFirstColumn="0" w:firstRowLastColumn="0" w:lastRowFirstColumn="0" w:lastRowLastColumn="0"/>
            </w:pPr>
            <w:r>
              <w:t>LOQ</w:t>
            </w:r>
          </w:p>
        </w:tc>
        <w:tc>
          <w:tcPr>
            <w:tcW w:w="790"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6CCE2F68" w14:textId="77777777" w:rsidR="002D3B11" w:rsidRDefault="002D3B11" w:rsidP="002D3B11">
            <w:pPr>
              <w:jc w:val="center"/>
              <w:cnfStyle w:val="100000000000" w:firstRow="1" w:lastRow="0" w:firstColumn="0" w:lastColumn="0" w:oddVBand="0" w:evenVBand="0" w:oddHBand="0" w:evenHBand="0" w:firstRowFirstColumn="0" w:firstRowLastColumn="0" w:lastRowFirstColumn="0" w:lastRowLastColumn="0"/>
            </w:pPr>
            <w:r>
              <w:t>LOL</w:t>
            </w:r>
          </w:p>
        </w:tc>
      </w:tr>
      <w:tr w:rsidR="002D3B11" w14:paraId="7D5EC0A3" w14:textId="77777777" w:rsidTr="002D3B11">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1160" w:type="dxa"/>
            <w:tcBorders>
              <w:top w:val="single" w:sz="8" w:space="0" w:color="44546A" w:themeColor="text2"/>
              <w:bottom w:val="single" w:sz="8" w:space="0" w:color="44546A" w:themeColor="text2"/>
            </w:tcBorders>
            <w:vAlign w:val="center"/>
          </w:tcPr>
          <w:p w14:paraId="6A3D1DCF" w14:textId="77777777" w:rsidR="002D3B11" w:rsidRDefault="002D3B11" w:rsidP="002D3B11">
            <w:pPr>
              <w:jc w:val="center"/>
              <w:rPr>
                <w:bCs w:val="0"/>
              </w:rPr>
            </w:pPr>
            <w:r w:rsidRPr="00F81308">
              <w:rPr>
                <w:b w:val="0"/>
              </w:rPr>
              <w:t>469.6</w:t>
            </w:r>
          </w:p>
          <w:p w14:paraId="45AD7F0B" w14:textId="77777777" w:rsidR="002D3B11" w:rsidRPr="00EB3157" w:rsidRDefault="002D3B11" w:rsidP="002D3B11">
            <w:pPr>
              <w:jc w:val="center"/>
              <w:rPr>
                <w:b w:val="0"/>
                <w:bCs w:val="0"/>
              </w:rPr>
            </w:pPr>
            <w:r>
              <w:rPr>
                <w:rFonts w:cstheme="minorHAnsi"/>
                <w:b w:val="0"/>
                <w:bCs w:val="0"/>
              </w:rPr>
              <w:t>(</w:t>
            </w:r>
            <w:r w:rsidRPr="00EB3157">
              <w:rPr>
                <w:rFonts w:cstheme="minorHAnsi"/>
                <w:b w:val="0"/>
                <w:bCs w:val="0"/>
              </w:rPr>
              <w:t>±</w:t>
            </w:r>
            <w:r w:rsidRPr="00EB3157">
              <w:rPr>
                <w:b w:val="0"/>
                <w:bCs w:val="0"/>
              </w:rPr>
              <w:t>20.9</w:t>
            </w:r>
            <w:r>
              <w:rPr>
                <w:b w:val="0"/>
                <w:bCs w:val="0"/>
              </w:rPr>
              <w:t>)</w:t>
            </w:r>
          </w:p>
        </w:tc>
        <w:tc>
          <w:tcPr>
            <w:tcW w:w="1301" w:type="dxa"/>
            <w:gridSpan w:val="2"/>
            <w:tcBorders>
              <w:top w:val="single" w:sz="8" w:space="0" w:color="44546A" w:themeColor="text2"/>
              <w:bottom w:val="single" w:sz="8" w:space="0" w:color="44546A" w:themeColor="text2"/>
            </w:tcBorders>
            <w:vAlign w:val="center"/>
          </w:tcPr>
          <w:p w14:paraId="2BEF919A" w14:textId="77777777" w:rsidR="002D3B11" w:rsidRDefault="002D3B11" w:rsidP="002D3B11">
            <w:pPr>
              <w:jc w:val="center"/>
              <w:cnfStyle w:val="000000100000" w:firstRow="0" w:lastRow="0" w:firstColumn="0" w:lastColumn="0" w:oddVBand="0" w:evenVBand="0" w:oddHBand="1" w:evenHBand="0" w:firstRowFirstColumn="0" w:firstRowLastColumn="0" w:lastRowFirstColumn="0" w:lastRowLastColumn="0"/>
            </w:pPr>
            <w:r>
              <w:t>6.54</w:t>
            </w:r>
          </w:p>
          <w:p w14:paraId="20B19B29" w14:textId="77777777" w:rsidR="002D3B11" w:rsidRDefault="002D3B11" w:rsidP="002D3B11">
            <w:pPr>
              <w:jc w:val="center"/>
              <w:cnfStyle w:val="000000100000" w:firstRow="0" w:lastRow="0" w:firstColumn="0" w:lastColumn="0" w:oddVBand="0" w:evenVBand="0" w:oddHBand="1" w:evenHBand="0" w:firstRowFirstColumn="0" w:firstRowLastColumn="0" w:lastRowFirstColumn="0" w:lastRowLastColumn="0"/>
            </w:pPr>
            <w:r>
              <w:rPr>
                <w:rFonts w:cstheme="minorHAnsi"/>
              </w:rPr>
              <w:t>(±</w:t>
            </w:r>
            <w:r>
              <w:t>2.26)</w:t>
            </w:r>
          </w:p>
        </w:tc>
        <w:tc>
          <w:tcPr>
            <w:tcW w:w="803" w:type="dxa"/>
            <w:tcBorders>
              <w:top w:val="single" w:sz="8" w:space="0" w:color="44546A" w:themeColor="text2"/>
              <w:bottom w:val="single" w:sz="8" w:space="0" w:color="44546A" w:themeColor="text2"/>
            </w:tcBorders>
            <w:vAlign w:val="center"/>
          </w:tcPr>
          <w:p w14:paraId="589A420B" w14:textId="77777777" w:rsidR="002D3B11" w:rsidRDefault="002D3B11" w:rsidP="002D3B11">
            <w:pPr>
              <w:jc w:val="center"/>
              <w:cnfStyle w:val="000000100000" w:firstRow="0" w:lastRow="0" w:firstColumn="0" w:lastColumn="0" w:oddVBand="0" w:evenVBand="0" w:oddHBand="1" w:evenHBand="0" w:firstRowFirstColumn="0" w:firstRowLastColumn="0" w:lastRowFirstColumn="0" w:lastRowLastColumn="0"/>
            </w:pPr>
            <w:r>
              <w:t>0.02 mM</w:t>
            </w:r>
          </w:p>
        </w:tc>
        <w:tc>
          <w:tcPr>
            <w:tcW w:w="805" w:type="dxa"/>
            <w:tcBorders>
              <w:top w:val="single" w:sz="8" w:space="0" w:color="44546A" w:themeColor="text2"/>
              <w:bottom w:val="single" w:sz="8" w:space="0" w:color="44546A" w:themeColor="text2"/>
            </w:tcBorders>
            <w:vAlign w:val="center"/>
          </w:tcPr>
          <w:p w14:paraId="30E48B25" w14:textId="77777777" w:rsidR="002D3B11" w:rsidRDefault="002D3B11" w:rsidP="002D3B11">
            <w:pPr>
              <w:jc w:val="center"/>
              <w:cnfStyle w:val="000000100000" w:firstRow="0" w:lastRow="0" w:firstColumn="0" w:lastColumn="0" w:oddVBand="0" w:evenVBand="0" w:oddHBand="1" w:evenHBand="0" w:firstRowFirstColumn="0" w:firstRowLastColumn="0" w:lastRowFirstColumn="0" w:lastRowLastColumn="0"/>
            </w:pPr>
            <w:r>
              <w:t>0.03 mM</w:t>
            </w:r>
          </w:p>
        </w:tc>
        <w:tc>
          <w:tcPr>
            <w:tcW w:w="790" w:type="dxa"/>
            <w:tcBorders>
              <w:top w:val="single" w:sz="8" w:space="0" w:color="44546A" w:themeColor="text2"/>
              <w:bottom w:val="single" w:sz="8" w:space="0" w:color="44546A" w:themeColor="text2"/>
            </w:tcBorders>
            <w:vAlign w:val="center"/>
          </w:tcPr>
          <w:p w14:paraId="4ABADA8A" w14:textId="77777777" w:rsidR="002D3B11" w:rsidRDefault="002D3B11" w:rsidP="002D3B11">
            <w:pPr>
              <w:jc w:val="center"/>
              <w:cnfStyle w:val="000000100000" w:firstRow="0" w:lastRow="0" w:firstColumn="0" w:lastColumn="0" w:oddVBand="0" w:evenVBand="0" w:oddHBand="1" w:evenHBand="0" w:firstRowFirstColumn="0" w:firstRowLastColumn="0" w:lastRowFirstColumn="0" w:lastRowLastColumn="0"/>
            </w:pPr>
            <w:r>
              <w:t>0.2 mM</w:t>
            </w:r>
          </w:p>
        </w:tc>
      </w:tr>
      <w:tr w:rsidR="002D3B11" w14:paraId="64172761" w14:textId="77777777" w:rsidTr="002D3B11">
        <w:trPr>
          <w:trHeight w:val="185"/>
        </w:trPr>
        <w:tc>
          <w:tcPr>
            <w:cnfStyle w:val="001000000000" w:firstRow="0" w:lastRow="0" w:firstColumn="1" w:lastColumn="0" w:oddVBand="0" w:evenVBand="0" w:oddHBand="0" w:evenHBand="0" w:firstRowFirstColumn="0" w:firstRowLastColumn="0" w:lastRowFirstColumn="0" w:lastRowLastColumn="0"/>
            <w:tcW w:w="2084" w:type="dxa"/>
            <w:gridSpan w:val="2"/>
            <w:tcBorders>
              <w:top w:val="single" w:sz="8" w:space="0" w:color="44546A" w:themeColor="text2"/>
            </w:tcBorders>
            <w:vAlign w:val="center"/>
          </w:tcPr>
          <w:p w14:paraId="37112B9F" w14:textId="77777777" w:rsidR="002D3B11" w:rsidRDefault="002D3B11" w:rsidP="002D3B11">
            <w:pPr>
              <w:jc w:val="center"/>
            </w:pPr>
            <w:r>
              <w:rPr>
                <w:b w:val="0"/>
              </w:rPr>
              <w:t>Dynamic Range</w:t>
            </w:r>
          </w:p>
        </w:tc>
        <w:tc>
          <w:tcPr>
            <w:tcW w:w="2775" w:type="dxa"/>
            <w:gridSpan w:val="4"/>
            <w:tcBorders>
              <w:top w:val="single" w:sz="8" w:space="0" w:color="44546A" w:themeColor="text2"/>
            </w:tcBorders>
            <w:vAlign w:val="center"/>
          </w:tcPr>
          <w:p w14:paraId="28C336B9" w14:textId="77777777" w:rsidR="002D3B11" w:rsidRDefault="002D3B11" w:rsidP="002D3B11">
            <w:pPr>
              <w:keepNext/>
              <w:jc w:val="center"/>
              <w:cnfStyle w:val="000000000000" w:firstRow="0" w:lastRow="0" w:firstColumn="0" w:lastColumn="0" w:oddVBand="0" w:evenVBand="0" w:oddHBand="0" w:evenHBand="0" w:firstRowFirstColumn="0" w:firstRowLastColumn="0" w:lastRowFirstColumn="0" w:lastRowLastColumn="0"/>
            </w:pPr>
            <w:r>
              <w:t>0.03 – 0.2 mM</w:t>
            </w:r>
          </w:p>
        </w:tc>
      </w:tr>
    </w:tbl>
    <w:p w14:paraId="022277C6" w14:textId="3CE555BB" w:rsidR="0097226B" w:rsidRPr="00E004D9" w:rsidRDefault="00E004D9" w:rsidP="00E004D9">
      <w:pPr>
        <w:pStyle w:val="NoSpacing"/>
        <w:jc w:val="both"/>
        <w:rPr>
          <w:b/>
          <w:i/>
          <w:szCs w:val="24"/>
          <w:lang w:eastAsia="en-GB"/>
        </w:rPr>
      </w:pPr>
      <w:r w:rsidRPr="00E004D9">
        <w:rPr>
          <w:b/>
          <w:i/>
          <w:szCs w:val="24"/>
          <w:lang w:eastAsia="en-GB"/>
        </w:rPr>
        <w:t xml:space="preserve">2. </w:t>
      </w:r>
      <w:r w:rsidR="002A3BDD" w:rsidRPr="00E004D9">
        <w:rPr>
          <w:b/>
          <w:i/>
          <w:szCs w:val="24"/>
          <w:lang w:eastAsia="en-GB"/>
        </w:rPr>
        <w:t>Preparation of Stock Solutions</w:t>
      </w:r>
    </w:p>
    <w:p w14:paraId="26CC05B8" w14:textId="77777777" w:rsidR="00480670" w:rsidRDefault="00480670" w:rsidP="00480670">
      <w:pPr>
        <w:pStyle w:val="Caption"/>
        <w:framePr w:w="4782" w:h="251" w:hRule="exact" w:hSpace="180" w:wrap="around" w:vAnchor="text" w:hAnchor="page" w:x="6320" w:y="2116"/>
        <w:suppressOverlap/>
        <w:jc w:val="center"/>
      </w:pPr>
      <w:r>
        <w:t xml:space="preserve">Table </w:t>
      </w:r>
      <w:fldSimple w:instr=" SEQ Table \* ARABIC ">
        <w:r>
          <w:rPr>
            <w:noProof/>
          </w:rPr>
          <w:t>1</w:t>
        </w:r>
      </w:fldSimple>
      <w:r>
        <w:t>: Determined Spectrometer Properties</w:t>
      </w:r>
    </w:p>
    <w:p w14:paraId="4D6D28F5" w14:textId="4DB88F66" w:rsidR="00B57C79" w:rsidRDefault="00B57C79" w:rsidP="0097226B">
      <w:pPr>
        <w:pStyle w:val="NoSpacing"/>
        <w:jc w:val="both"/>
        <w:rPr>
          <w:lang w:eastAsia="en-GB"/>
        </w:rPr>
      </w:pPr>
      <w:r w:rsidRPr="002A3BDD">
        <w:rPr>
          <w:lang w:eastAsia="en-GB"/>
        </w:rPr>
        <w:t>A 1 L stock buffer solution was made up using K</w:t>
      </w:r>
      <w:r w:rsidRPr="002A3BDD">
        <w:rPr>
          <w:vertAlign w:val="subscript"/>
          <w:lang w:eastAsia="en-GB"/>
        </w:rPr>
        <w:t>2</w:t>
      </w:r>
      <w:r w:rsidRPr="002A3BDD">
        <w:rPr>
          <w:lang w:eastAsia="en-GB"/>
        </w:rPr>
        <w:t>HPO</w:t>
      </w:r>
      <w:r w:rsidRPr="002A3BDD">
        <w:rPr>
          <w:vertAlign w:val="subscript"/>
          <w:lang w:eastAsia="en-GB"/>
        </w:rPr>
        <w:t>4</w:t>
      </w:r>
      <w:r w:rsidRPr="002A3BDD">
        <w:rPr>
          <w:lang w:eastAsia="en-GB"/>
        </w:rPr>
        <w:t xml:space="preserve"> and KH</w:t>
      </w:r>
      <w:r w:rsidRPr="002A3BDD">
        <w:rPr>
          <w:vertAlign w:val="subscript"/>
          <w:lang w:eastAsia="en-GB"/>
        </w:rPr>
        <w:t>2</w:t>
      </w:r>
      <w:r w:rsidRPr="002A3BDD">
        <w:rPr>
          <w:lang w:eastAsia="en-GB"/>
        </w:rPr>
        <w:t>PO</w:t>
      </w:r>
      <w:r w:rsidRPr="002A3BDD">
        <w:rPr>
          <w:vertAlign w:val="subscript"/>
          <w:lang w:eastAsia="en-GB"/>
        </w:rPr>
        <w:t>4</w:t>
      </w:r>
      <w:r w:rsidRPr="002A3BDD">
        <w:rPr>
          <w:lang w:eastAsia="en-GB"/>
        </w:rPr>
        <w:t xml:space="preserve">. Stock solutions of BSA, ANS, urea and GmCl (guanidinium chloride) were made up. For a 1 mM BSA solution, 0.333 g BSA was dissolved in 5 mL buffer solution. For a 1 mM ANS solution, 0.0306 g ANS was dissolved in 25 mL DMSO and 75 mL buffer </w:t>
      </w:r>
      <w:r w:rsidR="002D3B11">
        <w:rPr>
          <w:lang w:eastAsia="en-GB"/>
        </w:rPr>
        <w:t>s</w:t>
      </w:r>
      <w:r w:rsidRPr="002A3BDD">
        <w:rPr>
          <w:lang w:eastAsia="en-GB"/>
        </w:rPr>
        <w:t>olution. A 10 M urea solution was composed of 6.01 g urea in 10 mL buffer solution. A 6 M solution of GmCl was made up using 5.7318 g GmCl in 10 mL buffer solution.</w:t>
      </w:r>
    </w:p>
    <w:p w14:paraId="749A2D52" w14:textId="00BE9746" w:rsidR="002A3BDD" w:rsidRDefault="002A3BDD" w:rsidP="0097226B">
      <w:pPr>
        <w:pStyle w:val="NoSpacing"/>
        <w:jc w:val="both"/>
      </w:pPr>
    </w:p>
    <w:p w14:paraId="0BF03F0C" w14:textId="69609C76" w:rsidR="00E004D9" w:rsidRPr="004910DE" w:rsidRDefault="00E004D9" w:rsidP="004910DE">
      <w:pPr>
        <w:pStyle w:val="NoSpacing"/>
        <w:jc w:val="both"/>
        <w:rPr>
          <w:b/>
          <w:i/>
        </w:rPr>
      </w:pPr>
      <w:r w:rsidRPr="00E004D9">
        <w:rPr>
          <w:b/>
          <w:i/>
        </w:rPr>
        <w:t xml:space="preserve">3. </w:t>
      </w:r>
      <w:r w:rsidR="002A3BDD" w:rsidRPr="00E004D9">
        <w:rPr>
          <w:b/>
          <w:i/>
        </w:rPr>
        <w:t>Protein Unfolding Experiments</w:t>
      </w:r>
    </w:p>
    <w:p w14:paraId="5AF6A0E3" w14:textId="05477384" w:rsidR="00B00F8C" w:rsidRPr="004910DE" w:rsidRDefault="00B00F8C" w:rsidP="004910DE">
      <w:pPr>
        <w:pStyle w:val="NoSpacing"/>
        <w:jc w:val="both"/>
        <w:rPr>
          <w:i/>
        </w:rPr>
      </w:pPr>
      <w:r w:rsidRPr="004910DE">
        <w:rPr>
          <w:i/>
        </w:rPr>
        <w:t>a) Determining the number of binding sites</w:t>
      </w:r>
    </w:p>
    <w:p w14:paraId="27621F1F" w14:textId="5F955187" w:rsidR="008642B0" w:rsidRDefault="00B00F8C" w:rsidP="004910DE">
      <w:pPr>
        <w:pStyle w:val="NoSpacing"/>
        <w:jc w:val="both"/>
        <w:rPr>
          <w:rFonts w:cstheme="minorHAnsi"/>
          <w:color w:val="222222"/>
          <w:shd w:val="clear" w:color="auto" w:fill="FFFFFF"/>
        </w:rPr>
      </w:pPr>
      <w:r>
        <w:t xml:space="preserve">Using the stock solutions of buffer, ANS and BSA, </w:t>
      </w:r>
      <w:r w:rsidR="00492E00">
        <w:t>1 mL solutions of differing concentrations were made up</w:t>
      </w:r>
      <w:r w:rsidR="00843FC7">
        <w:t xml:space="preserve"> in cuvettes</w:t>
      </w:r>
      <w:r w:rsidR="00BD1073">
        <w:t xml:space="preserve">. </w:t>
      </w:r>
      <w:r w:rsidR="005A51A3">
        <w:t xml:space="preserve"> Concentrations of ANS were </w:t>
      </w:r>
      <w:r w:rsidR="00CA1CF3">
        <w:t>ranging from 0 to 0.3</w:t>
      </w:r>
      <w:r w:rsidR="00EE4F40">
        <w:t>6</w:t>
      </w:r>
      <w:r w:rsidR="002E722F">
        <w:t xml:space="preserve"> mM in increments of 0.02 mM. These were added to </w:t>
      </w:r>
      <w:r w:rsidR="00274A94">
        <w:t>BSA concentrations of 0.01 mM.</w:t>
      </w:r>
      <w:r w:rsidR="005314B1">
        <w:t xml:space="preserve"> The</w:t>
      </w:r>
      <w:r w:rsidR="00570D7C">
        <w:t xml:space="preserve"> cuvettes </w:t>
      </w:r>
      <w:r w:rsidR="00570D7C">
        <w:t xml:space="preserve">were made up </w:t>
      </w:r>
      <w:r w:rsidR="00570D7C" w:rsidRPr="00D93EB1">
        <w:rPr>
          <w:rFonts w:cstheme="minorHAnsi"/>
        </w:rPr>
        <w:t>to 1 mL using the buffer solution.</w:t>
      </w:r>
      <w:r w:rsidR="00FA5945" w:rsidRPr="00D93EB1">
        <w:rPr>
          <w:rFonts w:cstheme="minorHAnsi"/>
        </w:rPr>
        <w:t xml:space="preserve"> The error associated with the</w:t>
      </w:r>
      <w:r w:rsidR="00893D46">
        <w:rPr>
          <w:rFonts w:cstheme="minorHAnsi"/>
        </w:rPr>
        <w:t xml:space="preserve"> mechanical pipette for</w:t>
      </w:r>
      <w:r w:rsidR="00FA5945" w:rsidRPr="00D93EB1">
        <w:rPr>
          <w:rFonts w:cstheme="minorHAnsi"/>
        </w:rPr>
        <w:t xml:space="preserve"> BSA </w:t>
      </w:r>
      <w:r w:rsidR="000A51D8" w:rsidRPr="00D93EB1">
        <w:rPr>
          <w:rFonts w:cstheme="minorHAnsi"/>
        </w:rPr>
        <w:t>was</w:t>
      </w:r>
      <w:r w:rsidR="009F0D46" w:rsidRPr="00D93EB1">
        <w:rPr>
          <w:rFonts w:cstheme="minorHAnsi"/>
        </w:rPr>
        <w:t xml:space="preserve"> </w:t>
      </w:r>
      <w:r w:rsidR="009F0D46" w:rsidRPr="00D93EB1">
        <w:rPr>
          <w:rFonts w:cstheme="minorHAnsi"/>
          <w:color w:val="222222"/>
          <w:shd w:val="clear" w:color="auto" w:fill="FFFFFF"/>
        </w:rPr>
        <w:t xml:space="preserve">± </w:t>
      </w:r>
      <w:r w:rsidR="00C35AE1">
        <w:rPr>
          <w:rFonts w:cstheme="minorHAnsi"/>
          <w:color w:val="222222"/>
          <w:shd w:val="clear" w:color="auto" w:fill="FFFFFF"/>
        </w:rPr>
        <w:t>2</w:t>
      </w:r>
      <w:r w:rsidR="009F0D46" w:rsidRPr="00D93EB1">
        <w:rPr>
          <w:rFonts w:cstheme="minorHAnsi"/>
          <w:color w:val="222222"/>
          <w:shd w:val="clear" w:color="auto" w:fill="FFFFFF"/>
        </w:rPr>
        <w:t>%</w:t>
      </w:r>
      <w:r w:rsidR="00D93EB1">
        <w:rPr>
          <w:rFonts w:cstheme="minorHAnsi"/>
          <w:color w:val="222222"/>
          <w:shd w:val="clear" w:color="auto" w:fill="FFFFFF"/>
        </w:rPr>
        <w:t xml:space="preserve"> and the </w:t>
      </w:r>
      <w:proofErr w:type="gramStart"/>
      <w:r w:rsidR="00D93EB1">
        <w:rPr>
          <w:rFonts w:cstheme="minorHAnsi"/>
          <w:color w:val="222222"/>
          <w:shd w:val="clear" w:color="auto" w:fill="FFFFFF"/>
        </w:rPr>
        <w:t>erro</w:t>
      </w:r>
      <w:r w:rsidR="00B14C3C">
        <w:rPr>
          <w:rFonts w:cstheme="minorHAnsi"/>
          <w:color w:val="222222"/>
          <w:shd w:val="clear" w:color="auto" w:fill="FFFFFF"/>
        </w:rPr>
        <w:t xml:space="preserve">r </w:t>
      </w:r>
      <w:r w:rsidR="00C555A8">
        <w:rPr>
          <w:rFonts w:cstheme="minorHAnsi"/>
          <w:color w:val="222222"/>
          <w:shd w:val="clear" w:color="auto" w:fill="FFFFFF"/>
        </w:rPr>
        <w:t xml:space="preserve"> </w:t>
      </w:r>
      <w:r w:rsidR="00C555A8" w:rsidRPr="001271A3">
        <w:rPr>
          <w:rFonts w:cstheme="minorHAnsi"/>
          <w:color w:val="222222"/>
          <w:shd w:val="clear" w:color="auto" w:fill="FFFFFF"/>
        </w:rPr>
        <w:t>associated</w:t>
      </w:r>
      <w:proofErr w:type="gramEnd"/>
      <w:r w:rsidR="00C555A8" w:rsidRPr="001271A3">
        <w:rPr>
          <w:rFonts w:cstheme="minorHAnsi"/>
          <w:color w:val="222222"/>
          <w:shd w:val="clear" w:color="auto" w:fill="FFFFFF"/>
        </w:rPr>
        <w:t xml:space="preserve"> with the</w:t>
      </w:r>
      <w:r w:rsidR="00893D46">
        <w:rPr>
          <w:rFonts w:cstheme="minorHAnsi"/>
          <w:color w:val="222222"/>
          <w:shd w:val="clear" w:color="auto" w:fill="FFFFFF"/>
        </w:rPr>
        <w:t xml:space="preserve"> mechanical pipette </w:t>
      </w:r>
      <w:r w:rsidR="00522B69">
        <w:rPr>
          <w:rFonts w:cstheme="minorHAnsi"/>
          <w:color w:val="222222"/>
          <w:shd w:val="clear" w:color="auto" w:fill="FFFFFF"/>
        </w:rPr>
        <w:t xml:space="preserve">for </w:t>
      </w:r>
      <w:r w:rsidR="006A0422" w:rsidRPr="001271A3">
        <w:rPr>
          <w:rFonts w:cstheme="minorHAnsi"/>
          <w:color w:val="222222"/>
          <w:shd w:val="clear" w:color="auto" w:fill="FFFFFF"/>
        </w:rPr>
        <w:t xml:space="preserve">ANS was </w:t>
      </w:r>
      <w:r w:rsidR="002334EB" w:rsidRPr="001271A3">
        <w:rPr>
          <w:rFonts w:cstheme="minorHAnsi"/>
          <w:color w:val="222222"/>
          <w:shd w:val="clear" w:color="auto" w:fill="FFFFFF"/>
        </w:rPr>
        <w:t xml:space="preserve"> ± </w:t>
      </w:r>
      <w:r w:rsidR="00C35AE1">
        <w:rPr>
          <w:rFonts w:cstheme="minorHAnsi"/>
          <w:color w:val="222222"/>
          <w:shd w:val="clear" w:color="auto" w:fill="FFFFFF"/>
        </w:rPr>
        <w:t>1.6</w:t>
      </w:r>
      <w:r w:rsidR="002334EB" w:rsidRPr="001271A3">
        <w:rPr>
          <w:rFonts w:cstheme="minorHAnsi"/>
          <w:color w:val="222222"/>
          <w:shd w:val="clear" w:color="auto" w:fill="FFFFFF"/>
        </w:rPr>
        <w:t>%</w:t>
      </w:r>
      <w:r w:rsidR="00C35AE1">
        <w:rPr>
          <w:rFonts w:cstheme="minorHAnsi"/>
          <w:color w:val="222222"/>
          <w:shd w:val="clear" w:color="auto" w:fill="FFFFFF"/>
        </w:rPr>
        <w:t xml:space="preserve">. </w:t>
      </w:r>
      <w:r w:rsidR="00BF60B0">
        <w:rPr>
          <w:rFonts w:cstheme="minorHAnsi"/>
          <w:color w:val="222222"/>
          <w:shd w:val="clear" w:color="auto" w:fill="FFFFFF"/>
        </w:rPr>
        <w:t xml:space="preserve"> The data was found to </w:t>
      </w:r>
      <w:r w:rsidR="0020552B">
        <w:rPr>
          <w:rFonts w:cstheme="minorHAnsi"/>
          <w:color w:val="222222"/>
          <w:shd w:val="clear" w:color="auto" w:fill="FFFFFF"/>
        </w:rPr>
        <w:t xml:space="preserve">not contain a linear region as </w:t>
      </w:r>
      <w:r w:rsidR="008642B0">
        <w:rPr>
          <w:rFonts w:cstheme="minorHAnsi"/>
          <w:color w:val="222222"/>
          <w:shd w:val="clear" w:color="auto" w:fill="FFFFFF"/>
        </w:rPr>
        <w:t>saturation of binding sites</w:t>
      </w:r>
      <w:r w:rsidR="0020552B">
        <w:rPr>
          <w:rFonts w:cstheme="minorHAnsi"/>
          <w:color w:val="222222"/>
          <w:shd w:val="clear" w:color="auto" w:fill="FFFFFF"/>
        </w:rPr>
        <w:t xml:space="preserve"> </w:t>
      </w:r>
      <w:r w:rsidR="00F64E86">
        <w:rPr>
          <w:rFonts w:cstheme="minorHAnsi"/>
          <w:color w:val="222222"/>
          <w:shd w:val="clear" w:color="auto" w:fill="FFFFFF"/>
        </w:rPr>
        <w:t>was immediate</w:t>
      </w:r>
      <w:r w:rsidR="0020552B">
        <w:rPr>
          <w:rFonts w:cstheme="minorHAnsi"/>
          <w:color w:val="222222"/>
          <w:shd w:val="clear" w:color="auto" w:fill="FFFFFF"/>
        </w:rPr>
        <w:t xml:space="preserve">, therefore </w:t>
      </w:r>
      <w:r w:rsidR="000E770A">
        <w:rPr>
          <w:rFonts w:cstheme="minorHAnsi"/>
          <w:color w:val="222222"/>
          <w:shd w:val="clear" w:color="auto" w:fill="FFFFFF"/>
        </w:rPr>
        <w:t>concentration</w:t>
      </w:r>
      <w:r w:rsidR="00F64E86">
        <w:rPr>
          <w:rFonts w:cstheme="minorHAnsi"/>
          <w:color w:val="222222"/>
          <w:shd w:val="clear" w:color="auto" w:fill="FFFFFF"/>
        </w:rPr>
        <w:t xml:space="preserve"> </w:t>
      </w:r>
      <w:r w:rsidR="000E770A">
        <w:rPr>
          <w:rFonts w:cstheme="minorHAnsi"/>
          <w:color w:val="222222"/>
          <w:shd w:val="clear" w:color="auto" w:fill="FFFFFF"/>
        </w:rPr>
        <w:t xml:space="preserve">of BSA </w:t>
      </w:r>
      <w:r w:rsidR="00F64E86">
        <w:rPr>
          <w:rFonts w:cstheme="minorHAnsi"/>
          <w:color w:val="222222"/>
          <w:shd w:val="clear" w:color="auto" w:fill="FFFFFF"/>
        </w:rPr>
        <w:t>was increased to</w:t>
      </w:r>
      <w:r w:rsidR="00D3336A">
        <w:rPr>
          <w:rFonts w:cstheme="minorHAnsi"/>
          <w:color w:val="222222"/>
          <w:shd w:val="clear" w:color="auto" w:fill="FFFFFF"/>
        </w:rPr>
        <w:t xml:space="preserve"> 0.05 </w:t>
      </w:r>
      <w:r w:rsidR="00F64E86">
        <w:rPr>
          <w:rFonts w:cstheme="minorHAnsi"/>
          <w:color w:val="222222"/>
          <w:shd w:val="clear" w:color="auto" w:fill="FFFFFF"/>
        </w:rPr>
        <w:t>mM.</w:t>
      </w:r>
      <w:r w:rsidR="00D3336A">
        <w:rPr>
          <w:rFonts w:cstheme="minorHAnsi"/>
          <w:color w:val="222222"/>
          <w:shd w:val="clear" w:color="auto" w:fill="FFFFFF"/>
        </w:rPr>
        <w:t xml:space="preserve"> </w:t>
      </w:r>
    </w:p>
    <w:p w14:paraId="7E658E77" w14:textId="1917770D" w:rsidR="00D45983" w:rsidRDefault="00D45983" w:rsidP="004910DE">
      <w:pPr>
        <w:pStyle w:val="NoSpacing"/>
        <w:jc w:val="both"/>
        <w:rPr>
          <w:rFonts w:cstheme="minorHAnsi"/>
          <w:color w:val="222222"/>
          <w:shd w:val="clear" w:color="auto" w:fill="FFFFFF"/>
        </w:rPr>
      </w:pPr>
    </w:p>
    <w:p w14:paraId="343EDF1A" w14:textId="2B4F2654" w:rsidR="00D45983" w:rsidRDefault="00D45983" w:rsidP="004910DE">
      <w:pPr>
        <w:pStyle w:val="NoSpacing"/>
        <w:jc w:val="both"/>
        <w:rPr>
          <w:rFonts w:cstheme="minorHAnsi"/>
          <w:i/>
          <w:color w:val="222222"/>
          <w:shd w:val="clear" w:color="auto" w:fill="FFFFFF"/>
        </w:rPr>
      </w:pPr>
      <w:r w:rsidRPr="00D45983">
        <w:rPr>
          <w:rFonts w:cstheme="minorHAnsi"/>
          <w:i/>
          <w:color w:val="222222"/>
          <w:shd w:val="clear" w:color="auto" w:fill="FFFFFF"/>
        </w:rPr>
        <w:t>b) Determining the Gibbs’ Free Energy change of unfolding</w:t>
      </w:r>
    </w:p>
    <w:p w14:paraId="167E1B97" w14:textId="77777777" w:rsidR="00D45983" w:rsidRDefault="00D45983" w:rsidP="004910DE">
      <w:pPr>
        <w:pStyle w:val="NoSpacing"/>
        <w:jc w:val="both"/>
        <w:rPr>
          <w:rFonts w:cstheme="minorHAnsi"/>
          <w:i/>
          <w:color w:val="222222"/>
          <w:shd w:val="clear" w:color="auto" w:fill="FFFFFF"/>
        </w:rPr>
      </w:pPr>
    </w:p>
    <w:p w14:paraId="2AB01EAF" w14:textId="492F013C" w:rsidR="00D45983" w:rsidRDefault="00D45983" w:rsidP="004910DE">
      <w:pPr>
        <w:pStyle w:val="NoSpacing"/>
        <w:jc w:val="both"/>
        <w:rPr>
          <w:rFonts w:cstheme="minorHAnsi"/>
          <w:i/>
          <w:color w:val="222222"/>
          <w:shd w:val="clear" w:color="auto" w:fill="FFFFFF"/>
        </w:rPr>
      </w:pPr>
      <w:proofErr w:type="spellStart"/>
      <w:r>
        <w:rPr>
          <w:rFonts w:cstheme="minorHAnsi"/>
          <w:i/>
          <w:color w:val="222222"/>
          <w:shd w:val="clear" w:color="auto" w:fill="FFFFFF"/>
        </w:rPr>
        <w:t>i</w:t>
      </w:r>
      <w:proofErr w:type="spellEnd"/>
      <w:r>
        <w:rPr>
          <w:rFonts w:cstheme="minorHAnsi"/>
          <w:i/>
          <w:color w:val="222222"/>
          <w:shd w:val="clear" w:color="auto" w:fill="FFFFFF"/>
        </w:rPr>
        <w:t>) Urea</w:t>
      </w:r>
    </w:p>
    <w:p w14:paraId="2C9D6216" w14:textId="670AD0C5" w:rsidR="00D45983" w:rsidRDefault="00D45983" w:rsidP="00D45983">
      <w:pPr>
        <w:pStyle w:val="NoSpacing"/>
        <w:jc w:val="both"/>
        <w:rPr>
          <w:rFonts w:cstheme="minorHAnsi"/>
          <w:color w:val="222222"/>
          <w:shd w:val="clear" w:color="auto" w:fill="FFFFFF"/>
        </w:rPr>
      </w:pPr>
      <w:r>
        <w:rPr>
          <w:rFonts w:cstheme="minorHAnsi"/>
          <w:color w:val="222222"/>
          <w:shd w:val="clear" w:color="auto" w:fill="FFFFFF"/>
        </w:rPr>
        <w:t xml:space="preserve">Different concentrations of urea solutions in the range 0-1 </w:t>
      </w:r>
      <w:proofErr w:type="spellStart"/>
      <w:r>
        <w:rPr>
          <w:rFonts w:cstheme="minorHAnsi"/>
          <w:color w:val="222222"/>
          <w:shd w:val="clear" w:color="auto" w:fill="FFFFFF"/>
        </w:rPr>
        <w:t>mM</w:t>
      </w:r>
      <w:proofErr w:type="spellEnd"/>
      <w:r>
        <w:rPr>
          <w:rFonts w:cstheme="minorHAnsi"/>
          <w:color w:val="222222"/>
          <w:shd w:val="clear" w:color="auto" w:fill="FFFFFF"/>
        </w:rPr>
        <w:t xml:space="preserve"> in increments of 0.1 </w:t>
      </w:r>
      <w:proofErr w:type="spellStart"/>
      <w:r>
        <w:rPr>
          <w:rFonts w:cstheme="minorHAnsi"/>
          <w:color w:val="222222"/>
          <w:shd w:val="clear" w:color="auto" w:fill="FFFFFF"/>
        </w:rPr>
        <w:t>mM</w:t>
      </w:r>
      <w:proofErr w:type="spellEnd"/>
      <w:r>
        <w:rPr>
          <w:rFonts w:cstheme="minorHAnsi"/>
          <w:color w:val="222222"/>
          <w:shd w:val="clear" w:color="auto" w:fill="FFFFFF"/>
        </w:rPr>
        <w:t xml:space="preserve"> were made up to 1 mL using BSA, urea, ANS and buffer stock solutions. The concentrations of BSA and ANS were kept constant at 0.05 </w:t>
      </w:r>
      <w:proofErr w:type="spellStart"/>
      <w:r>
        <w:rPr>
          <w:rFonts w:cstheme="minorHAnsi"/>
          <w:color w:val="222222"/>
          <w:shd w:val="clear" w:color="auto" w:fill="FFFFFF"/>
        </w:rPr>
        <w:t>mM.</w:t>
      </w:r>
      <w:proofErr w:type="spellEnd"/>
      <w:r>
        <w:rPr>
          <w:rFonts w:cstheme="minorHAnsi"/>
          <w:color w:val="222222"/>
          <w:shd w:val="clear" w:color="auto" w:fill="FFFFFF"/>
        </w:rPr>
        <w:t xml:space="preserve"> Again the errors were small at </w:t>
      </w:r>
      <w:r w:rsidRPr="00D93EB1">
        <w:rPr>
          <w:rFonts w:cstheme="minorHAnsi"/>
          <w:color w:val="222222"/>
          <w:shd w:val="clear" w:color="auto" w:fill="FFFFFF"/>
        </w:rPr>
        <w:t xml:space="preserve">± </w:t>
      </w:r>
      <w:r>
        <w:rPr>
          <w:rFonts w:cstheme="minorHAnsi"/>
          <w:color w:val="222222"/>
          <w:shd w:val="clear" w:color="auto" w:fill="FFFFFF"/>
        </w:rPr>
        <w:t>2</w:t>
      </w:r>
      <w:r w:rsidRPr="00D93EB1">
        <w:rPr>
          <w:rFonts w:cstheme="minorHAnsi"/>
          <w:color w:val="222222"/>
          <w:shd w:val="clear" w:color="auto" w:fill="FFFFFF"/>
        </w:rPr>
        <w:t>%</w:t>
      </w:r>
      <w:r>
        <w:rPr>
          <w:rFonts w:cstheme="minorHAnsi"/>
          <w:color w:val="222222"/>
          <w:shd w:val="clear" w:color="auto" w:fill="FFFFFF"/>
        </w:rPr>
        <w:t>. The solutions were put through the fluorescence spectrometer and the results collected.</w:t>
      </w:r>
    </w:p>
    <w:p w14:paraId="24F8036A" w14:textId="59A7B7EC" w:rsidR="00D45983" w:rsidRDefault="00D45983" w:rsidP="00D45983">
      <w:pPr>
        <w:pStyle w:val="NoSpacing"/>
        <w:jc w:val="both"/>
        <w:rPr>
          <w:rFonts w:cstheme="minorHAnsi"/>
          <w:color w:val="222222"/>
          <w:shd w:val="clear" w:color="auto" w:fill="FFFFFF"/>
        </w:rPr>
      </w:pPr>
    </w:p>
    <w:p w14:paraId="1247BE57" w14:textId="08414E46" w:rsidR="00D45983" w:rsidRPr="00D45983" w:rsidRDefault="00D45983" w:rsidP="00D45983">
      <w:pPr>
        <w:pStyle w:val="NoSpacing"/>
        <w:jc w:val="both"/>
        <w:rPr>
          <w:rFonts w:cstheme="minorHAnsi"/>
          <w:i/>
          <w:color w:val="222222"/>
          <w:shd w:val="clear" w:color="auto" w:fill="FFFFFF"/>
        </w:rPr>
      </w:pPr>
      <w:r w:rsidRPr="00D45983">
        <w:rPr>
          <w:rFonts w:cstheme="minorHAnsi"/>
          <w:i/>
          <w:color w:val="222222"/>
          <w:shd w:val="clear" w:color="auto" w:fill="FFFFFF"/>
        </w:rPr>
        <w:t xml:space="preserve">ii) </w:t>
      </w:r>
      <w:proofErr w:type="spellStart"/>
      <w:r w:rsidRPr="00D45983">
        <w:rPr>
          <w:rFonts w:cstheme="minorHAnsi"/>
          <w:i/>
          <w:color w:val="222222"/>
          <w:shd w:val="clear" w:color="auto" w:fill="FFFFFF"/>
        </w:rPr>
        <w:t>Guanadinium</w:t>
      </w:r>
      <w:proofErr w:type="spellEnd"/>
      <w:r w:rsidRPr="00D45983">
        <w:rPr>
          <w:rFonts w:cstheme="minorHAnsi"/>
          <w:i/>
          <w:color w:val="222222"/>
          <w:shd w:val="clear" w:color="auto" w:fill="FFFFFF"/>
        </w:rPr>
        <w:t xml:space="preserve"> Chloride</w:t>
      </w:r>
    </w:p>
    <w:p w14:paraId="638FA208" w14:textId="4C648A80" w:rsidR="00996C70" w:rsidRDefault="00996C70" w:rsidP="004910DE">
      <w:pPr>
        <w:pStyle w:val="NoSpacing"/>
        <w:jc w:val="both"/>
      </w:pPr>
    </w:p>
    <w:p w14:paraId="67FBB5E4" w14:textId="77777777" w:rsidR="002D3B11" w:rsidRDefault="00D45983" w:rsidP="004910DE">
      <w:pPr>
        <w:pStyle w:val="NoSpacing"/>
        <w:jc w:val="both"/>
      </w:pPr>
      <w:r>
        <w:t xml:space="preserve">A similar method was used with </w:t>
      </w:r>
      <w:proofErr w:type="spellStart"/>
      <w:r>
        <w:t>Guanadinium</w:t>
      </w:r>
      <w:proofErr w:type="spellEnd"/>
      <w:r>
        <w:t xml:space="preserve"> Chloride as</w:t>
      </w:r>
      <w:r w:rsidR="002D3B11">
        <w:t xml:space="preserve"> solutions of different </w:t>
      </w:r>
      <w:proofErr w:type="spellStart"/>
      <w:r w:rsidR="002D3B11">
        <w:t>GmCl</w:t>
      </w:r>
      <w:proofErr w:type="spellEnd"/>
      <w:r w:rsidR="002D3B11">
        <w:t xml:space="preserve"> concentrations in the range 0-6 </w:t>
      </w:r>
      <w:proofErr w:type="spellStart"/>
      <w:r w:rsidR="002D3B11">
        <w:t>mM</w:t>
      </w:r>
      <w:proofErr w:type="spellEnd"/>
      <w:r w:rsidR="002D3B11">
        <w:t xml:space="preserve"> in 0.6 </w:t>
      </w:r>
      <w:proofErr w:type="spellStart"/>
      <w:r w:rsidR="002D3B11">
        <w:t>mM</w:t>
      </w:r>
      <w:proofErr w:type="spellEnd"/>
      <w:r w:rsidR="002D3B11">
        <w:t xml:space="preserve"> increments were made up with the BSA, </w:t>
      </w:r>
      <w:proofErr w:type="spellStart"/>
      <w:r w:rsidR="002D3B11">
        <w:t>GmCl</w:t>
      </w:r>
      <w:proofErr w:type="spellEnd"/>
      <w:r w:rsidR="002D3B11">
        <w:t xml:space="preserve">, ANS and buffer solutions. The BSA and ANS concentrations were kept constant at 0.05 </w:t>
      </w:r>
      <w:proofErr w:type="spellStart"/>
      <w:r w:rsidR="002D3B11">
        <w:t>mM</w:t>
      </w:r>
      <w:proofErr w:type="spellEnd"/>
      <w:r w:rsidR="002D3B11">
        <w:t xml:space="preserve"> and the errors of the solutions were 2%. The solutions were placed in the fluorescence spectrometer and data was collected.</w:t>
      </w:r>
    </w:p>
    <w:p w14:paraId="48223DBF" w14:textId="30B9EE67" w:rsidR="00D45983" w:rsidRDefault="002D3B11" w:rsidP="004910DE">
      <w:pPr>
        <w:pStyle w:val="NoSpacing"/>
        <w:jc w:val="both"/>
      </w:pPr>
      <w:r>
        <w:t xml:space="preserve"> </w:t>
      </w:r>
    </w:p>
    <w:p w14:paraId="03E8AC07" w14:textId="77777777" w:rsidR="00F91D0D" w:rsidRDefault="00F91D0D" w:rsidP="00F91D0D">
      <w:pPr>
        <w:jc w:val="center"/>
      </w:pPr>
      <w:r>
        <w:t>RESULTS AND DISCUSSION</w:t>
      </w:r>
    </w:p>
    <w:p w14:paraId="101C4ADC" w14:textId="77777777" w:rsidR="00F91D0D" w:rsidRDefault="00F91D0D" w:rsidP="00F91D0D">
      <w:pPr>
        <w:jc w:val="center"/>
        <w:rPr>
          <w:i/>
        </w:rPr>
      </w:pPr>
      <w:r>
        <w:rPr>
          <w:i/>
        </w:rPr>
        <w:t>1. Using Quinine to determine</w:t>
      </w:r>
      <w:r w:rsidRPr="00736C51">
        <w:rPr>
          <w:i/>
        </w:rPr>
        <w:t xml:space="preserve"> dynamic concentration range and sensitivity of the spectrometer</w:t>
      </w:r>
    </w:p>
    <w:p w14:paraId="5F086A74" w14:textId="77777777" w:rsidR="00480670" w:rsidRDefault="00F91D0D" w:rsidP="00480670">
      <w:pPr>
        <w:keepNext/>
        <w:jc w:val="both"/>
      </w:pPr>
      <w:r>
        <w:rPr>
          <w:noProof/>
          <w:lang w:eastAsia="en-GB"/>
        </w:rPr>
        <w:drawing>
          <wp:inline distT="0" distB="0" distL="0" distR="0" wp14:anchorId="592860E4" wp14:editId="5BC1D4DD">
            <wp:extent cx="3252083" cy="224267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inine_Linear_fit.png"/>
                    <pic:cNvPicPr/>
                  </pic:nvPicPr>
                  <pic:blipFill rotWithShape="1">
                    <a:blip r:embed="rId9">
                      <a:extLst>
                        <a:ext uri="{28A0092B-C50C-407E-A947-70E740481C1C}">
                          <a14:useLocalDpi xmlns:a14="http://schemas.microsoft.com/office/drawing/2010/main" val="0"/>
                        </a:ext>
                      </a:extLst>
                    </a:blip>
                    <a:srcRect l="6244" t="11297" r="8854" b="5059"/>
                    <a:stretch/>
                  </pic:blipFill>
                  <pic:spPr bwMode="auto">
                    <a:xfrm>
                      <a:off x="0" y="0"/>
                      <a:ext cx="3294442" cy="2271888"/>
                    </a:xfrm>
                    <a:prstGeom prst="rect">
                      <a:avLst/>
                    </a:prstGeom>
                    <a:ln>
                      <a:noFill/>
                    </a:ln>
                    <a:extLst>
                      <a:ext uri="{53640926-AAD7-44D8-BBD7-CCE9431645EC}">
                        <a14:shadowObscured xmlns:a14="http://schemas.microsoft.com/office/drawing/2010/main"/>
                      </a:ext>
                    </a:extLst>
                  </pic:spPr>
                </pic:pic>
              </a:graphicData>
            </a:graphic>
          </wp:inline>
        </w:drawing>
      </w:r>
    </w:p>
    <w:p w14:paraId="287083E2" w14:textId="55B8285A" w:rsidR="00F91D0D" w:rsidRDefault="00480670" w:rsidP="00480670">
      <w:pPr>
        <w:pStyle w:val="Caption"/>
        <w:jc w:val="center"/>
      </w:pPr>
      <w:r>
        <w:t xml:space="preserve">Figure </w:t>
      </w:r>
      <w:fldSimple w:instr=" SEQ Figure \* ARABIC ">
        <w:r>
          <w:rPr>
            <w:noProof/>
          </w:rPr>
          <w:t>2</w:t>
        </w:r>
      </w:fldSimple>
      <w:r>
        <w:t>: Fluorescence Intensity with Increasing [Quinine]</w:t>
      </w:r>
    </w:p>
    <w:p w14:paraId="7F804426" w14:textId="7D837B26" w:rsidR="00F91D0D" w:rsidRDefault="00F91D0D" w:rsidP="00F91D0D">
      <w:pPr>
        <w:jc w:val="both"/>
      </w:pPr>
      <w:r>
        <w:t xml:space="preserve">To determine the limitations of the spectrometer assembled, a calibration curve </w:t>
      </w:r>
      <w:r w:rsidRPr="006608F0">
        <w:rPr>
          <w:highlight w:val="yellow"/>
        </w:rPr>
        <w:t>(</w:t>
      </w:r>
      <w:r w:rsidR="00AA7E72">
        <w:rPr>
          <w:highlight w:val="yellow"/>
        </w:rPr>
        <w:t>F</w:t>
      </w:r>
      <w:r w:rsidRPr="006608F0">
        <w:rPr>
          <w:highlight w:val="yellow"/>
        </w:rPr>
        <w:t xml:space="preserve">igure </w:t>
      </w:r>
      <w:r w:rsidR="00AA7E72">
        <w:rPr>
          <w:highlight w:val="yellow"/>
        </w:rPr>
        <w:t>2</w:t>
      </w:r>
      <w:r w:rsidRPr="006608F0">
        <w:rPr>
          <w:highlight w:val="yellow"/>
        </w:rPr>
        <w:t>)</w:t>
      </w:r>
      <w:r>
        <w:t xml:space="preserve"> was plotted from measurements of intensity with varying quinine concentration. Quinine was chosen for this calibration as it has an excitation peak at 350 nm and therefore will be excited by the 375nm LED used.</w:t>
      </w:r>
      <w:r>
        <w:fldChar w:fldCharType="begin" w:fldLock="1"/>
      </w:r>
      <w:r>
        <w:instrText>ADDIN CSL_CITATION { "citationItems" : [ { "id" : "ITEM-1", "itemData" : { "abstract" : "Experiments for Instrumental Methods, Experiment 10-1, 271-273, 1984. and http://webpages.acs.ttu.edu/dpappas/index.html Purpose: Quinine is a strongly fluorescent compound in dilute acid solution with two excitation wavelengths (250 and 350 nm) and a fluorescence emission at 450 nm. The factors which affect the quantitative determination of quinine (such as concentration quenching and chemical quenching) will be studied as well as the interpretation of the emission spectra. Chemicals: -Quinine stock solution: (100.0 \u00b5g/mL), 120.7 mg quinine sulfate dihydrate or 100.0 mg quinine, transfer to a 1-L volumetric flask, add 50 mL 1 M sulfuric acid (H 2 SO 4), and dilute to mark with water (prepared by the stockroom and protected from light). -Unknown: Quinine solutions (in 0.05 M H 2 SO 4) -0.05 M H 2 SO 4 for dilutions -10.0 \u00b5g/mL Quinine stock solution, prepared from the 100.0-\u00b5g/mL solution -0.05 M sodium bromide (prepared by the stockroom) -Buffers (pH 1, 2, 3, 4, 5, 6) N CH 2", "author" : [ { "dropping-particle" : "", "family" : "Sawyer", "given" : "Donald T", "non-dropping-particle" : "", "parse-names" : false, "suffix" : "" }, { "dropping-particle" : "", "family" : "Heineman", "given" : "William R", "non-dropping-particle" : "", "parse-names" : false, "suffix" : "" }, { "dropping-particle" : "", "family" : "Beebe", "given" : "Janice M", "non-dropping-particle" : "", "parse-names" : false, "suffix" : "" } ], "id" : "ITEM-1", "issued" : { "date-parts" : [ [ "0" ] ] }, "title" : "Characterization of Quinine and Its Determination", "type" : "article-journal" }, "uris" : [ "http://www.mendeley.com/documents/?uuid=05c8d058-7d0e-3348-8136-d72a0159053c" ] } ], "mendeley" : { "formattedCitation" : "&lt;sup&gt;1&lt;/sup&gt;", "plainTextFormattedCitation" : "1", "previouslyFormattedCitation" : "&lt;sup&gt;1&lt;/sup&gt;" }, "properties" : {  }, "schema" : "https://github.com/citation-style-language/schema/raw/master/csl-citation.json" }</w:instrText>
      </w:r>
      <w:r>
        <w:fldChar w:fldCharType="separate"/>
      </w:r>
      <w:r w:rsidRPr="00816760">
        <w:rPr>
          <w:noProof/>
          <w:vertAlign w:val="superscript"/>
        </w:rPr>
        <w:t>1</w:t>
      </w:r>
      <w:r>
        <w:fldChar w:fldCharType="end"/>
      </w:r>
      <w:r>
        <w:t xml:space="preserve"> It also has emission at a point similar to ANS at 450 nm- ANS emission is at roughly 475 nm.</w:t>
      </w:r>
      <w:r>
        <w:fldChar w:fldCharType="begin" w:fldLock="1"/>
      </w:r>
      <w:r>
        <w:instrText>ADDIN CSL_CITATION { "citationItems" : [ { "id" : "ITEM-1", "itemData" : { "abstract" : "The extrinsic fluorescence dye 8-anilino-1-naphthalene sulfonate (ANS) is widely used for probing conformational changes in pro-teins, yet no detailed structure of ANS bound to any protein has been reported so far. ANS has been successfully used to monitor the induced-fit mechanism of MurA [UDPGlcNAc enolpyruvyltrans-ferase (EC 2.5.1.7)], an essential enzyme for bacterial cell wall biosynthesis. We have solved the crystal structure of the ANS\u2150MurA complex at 1.7-\u00c5 resolution. ANS binds at an originally solvent-exposed region near Pro-112 and induces a major restructuring of the loop Pro-112\u2013Pro-121, such that a specific binding site emerges. The fluorescence probe is sandwiched between the strictly con-served residues Arg-91, Pro-112, and Gly-113. Substrate binding to MurA is accompanied by large movements especially of the loop and Arg-91, which explains why ANS is an excellent sensor of conformational changes during catalysis of this pharmaceutically important enzyme.", "author" : [ { "dropping-particle" : "", "family" : "Sch\u00f6", "given" : "Ernst", "non-dropping-particle" : "", "parse-names" : false, "suffix" : "" }, { "dropping-particle" : "", "family" : "Eschenburg", "given" : "Susanne", "non-dropping-particle" : "", "parse-names" : false, "suffix" : "" }, { "dropping-particle" : "", "family" : "Luger", "given" : "Karolin", "non-dropping-particle" : "", "parse-names" : false, "suffix" : "" }, { "dropping-particle" : "", "family" : "Kabsch", "given" : "Wolfgang", "non-dropping-particle" : "", "parse-names" : false, "suffix" : "" }, { "dropping-particle" : "", "family" : "Amrhein", "given" : "Nikolaus", "non-dropping-particle" : "", "parse-names" : false, "suffix" : "" }, { "dropping-particle" : "", "family" : "Walsh", "given" : "Christopher T", "non-dropping-particle" : "", "parse-names" : false, "suffix" : "" } ], "id" : "ITEM-1", "issued" : { "date-parts" : [ [ "0" ] ] }, "title" : "Structural basis for the interaction of the fluorescence probe 8-anilino-1-naphthalene sulfonate (ANS) with the antibiotic target MurA", "type" : "article-journal" }, "uris" : [ "http://www.mendeley.com/documents/?uuid=cbcd5605-39f7-3a61-93c1-85b38518cf6d" ] } ], "mendeley" : { "formattedCitation" : "&lt;sup&gt;2&lt;/sup&gt;", "plainTextFormattedCitation" : "2", "previouslyFormattedCitation" : "&lt;sup&gt;2&lt;/sup&gt;" }, "properties" : {  }, "schema" : "https://github.com/citation-style-language/schema/raw/master/csl-citation.json" }</w:instrText>
      </w:r>
      <w:r>
        <w:fldChar w:fldCharType="separate"/>
      </w:r>
      <w:r w:rsidRPr="00BB2FCA">
        <w:rPr>
          <w:noProof/>
          <w:vertAlign w:val="superscript"/>
        </w:rPr>
        <w:t>2</w:t>
      </w:r>
      <w:r>
        <w:fldChar w:fldCharType="end"/>
      </w:r>
      <w:r>
        <w:t xml:space="preserve"> A linear fit was carried out using the data from the visibly linear region of the graph, giving a line of form y = mx + c, where the gradient (m) is the sensitivity of the spectrometer and the intercept (y) is the background noise. These properties and associated errors are shown in </w:t>
      </w:r>
      <w:r w:rsidR="00AA7E72">
        <w:rPr>
          <w:highlight w:val="yellow"/>
        </w:rPr>
        <w:t>T</w:t>
      </w:r>
      <w:r w:rsidRPr="0055170E">
        <w:rPr>
          <w:highlight w:val="yellow"/>
        </w:rPr>
        <w:t xml:space="preserve">able </w:t>
      </w:r>
      <w:r w:rsidR="00AA7E72">
        <w:rPr>
          <w:highlight w:val="yellow"/>
        </w:rPr>
        <w:t>1</w:t>
      </w:r>
      <w:r>
        <w:rPr>
          <w:highlight w:val="yellow"/>
        </w:rPr>
        <w:t>.</w:t>
      </w:r>
      <w:r w:rsidR="00480670" w:rsidRPr="00480670">
        <w:rPr>
          <w:noProof/>
        </w:rPr>
        <w:t xml:space="preserve"> </w:t>
      </w:r>
    </w:p>
    <w:p w14:paraId="07DD3891" w14:textId="4368EA81" w:rsidR="00F91D0D" w:rsidRPr="00D45983" w:rsidRDefault="00F91D0D" w:rsidP="00F91D0D">
      <w:pPr>
        <w:jc w:val="both"/>
        <w:rPr>
          <w:i/>
        </w:rPr>
      </w:pPr>
      <w:r>
        <w:t xml:space="preserve">The linear fit can also be used to determine the limit of linearity (LOL)- the point to which the calibration curve remains linear. From a residuals plot </w:t>
      </w:r>
      <w:r w:rsidR="00AA7E72" w:rsidRPr="00AA7E72">
        <w:rPr>
          <w:highlight w:val="yellow"/>
        </w:rPr>
        <w:t>(Figure 3)</w:t>
      </w:r>
      <w:r w:rsidR="00AA7E72">
        <w:t xml:space="preserve"> </w:t>
      </w:r>
      <w:r>
        <w:t xml:space="preserve">of the data against the linear fit, the residuals become significant above 0.2 mM and so this is the LOL. The limit of detection (LOD) is the lowest concentration of analyte that can be detected, this can be found from data inspection- the first concentration to give an </w:t>
      </w:r>
      <w:r>
        <w:lastRenderedPageBreak/>
        <w:t xml:space="preserve">emission higher than background is 0.02 mM and so </w:t>
      </w:r>
      <w:r w:rsidRPr="00D45983">
        <w:rPr>
          <w:i/>
        </w:rPr>
        <w:t xml:space="preserve">this is the LOD. </w:t>
      </w:r>
    </w:p>
    <w:p w14:paraId="644310F6" w14:textId="77777777" w:rsidR="00480670" w:rsidRPr="00D45983" w:rsidRDefault="00480670" w:rsidP="00480670">
      <w:pPr>
        <w:keepNext/>
        <w:jc w:val="both"/>
        <w:rPr>
          <w:i/>
        </w:rPr>
      </w:pPr>
      <w:r w:rsidRPr="00D45983">
        <w:rPr>
          <w:i/>
          <w:noProof/>
          <w:lang w:eastAsia="en-GB"/>
        </w:rPr>
        <w:drawing>
          <wp:inline distT="0" distB="0" distL="0" distR="0" wp14:anchorId="58EC90DA" wp14:editId="3B8B9BC8">
            <wp:extent cx="3098165" cy="211709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inine_residuals.png"/>
                    <pic:cNvPicPr/>
                  </pic:nvPicPr>
                  <pic:blipFill rotWithShape="1">
                    <a:blip r:embed="rId10">
                      <a:extLst>
                        <a:ext uri="{28A0092B-C50C-407E-A947-70E740481C1C}">
                          <a14:useLocalDpi xmlns:a14="http://schemas.microsoft.com/office/drawing/2010/main" val="0"/>
                        </a:ext>
                      </a:extLst>
                    </a:blip>
                    <a:srcRect l="5689" t="11098" r="9271" b="5847"/>
                    <a:stretch/>
                  </pic:blipFill>
                  <pic:spPr bwMode="auto">
                    <a:xfrm>
                      <a:off x="0" y="0"/>
                      <a:ext cx="3098165" cy="2117090"/>
                    </a:xfrm>
                    <a:prstGeom prst="rect">
                      <a:avLst/>
                    </a:prstGeom>
                    <a:ln>
                      <a:noFill/>
                    </a:ln>
                    <a:extLst>
                      <a:ext uri="{53640926-AAD7-44D8-BBD7-CCE9431645EC}">
                        <a14:shadowObscured xmlns:a14="http://schemas.microsoft.com/office/drawing/2010/main"/>
                      </a:ext>
                    </a:extLst>
                  </pic:spPr>
                </pic:pic>
              </a:graphicData>
            </a:graphic>
          </wp:inline>
        </w:drawing>
      </w:r>
    </w:p>
    <w:p w14:paraId="7BEE9DAE" w14:textId="61566E40" w:rsidR="00480670" w:rsidRPr="00D45983" w:rsidRDefault="00480670" w:rsidP="00480670">
      <w:pPr>
        <w:pStyle w:val="Caption"/>
        <w:jc w:val="center"/>
      </w:pPr>
      <w:r w:rsidRPr="00D45983">
        <w:t xml:space="preserve">Figure </w:t>
      </w:r>
      <w:fldSimple w:instr=" SEQ Figure \* ARABIC ">
        <w:r w:rsidRPr="00D45983">
          <w:rPr>
            <w:noProof/>
          </w:rPr>
          <w:t>3</w:t>
        </w:r>
      </w:fldSimple>
      <w:r w:rsidRPr="00D45983">
        <w:t>: Residuals of Linear fit to Calibration Curve</w:t>
      </w:r>
    </w:p>
    <w:p w14:paraId="4C3CA731" w14:textId="5EB45FB9" w:rsidR="00C15D92" w:rsidRPr="00D45983" w:rsidRDefault="00F91D0D" w:rsidP="00C15D92">
      <w:pPr>
        <w:jc w:val="both"/>
        <w:rPr>
          <w:i/>
        </w:rPr>
      </w:pPr>
      <w:r w:rsidRPr="00D45983">
        <w:rPr>
          <w:i/>
        </w:rPr>
        <w:t xml:space="preserve">The limit of quantitation (LOQ) is the lowest concentration of analyte that can be accurately analysed. While this is a less defined property, it is often taken as the first concentration at which the data is accurate to 1 significant figure. Using the background and error associated with this (found using linear fit on python), the intensity of fluorescence at 0.02 mM can vary from 0.2 to 4.72 (different to 1s.f.). The intensity of fluorescence at 0.03 mM can vary from 18.74 to 23.26 and so it is accurate to 1 s.f. and is the LOQ. The dynamic range of the spectrometer is between the LOQ and the LOL, and therefore is from 0.03 – 0.2 mM. </w:t>
      </w:r>
    </w:p>
    <w:p w14:paraId="51525E35" w14:textId="79A7373D" w:rsidR="00611C72" w:rsidRDefault="00611C72" w:rsidP="00C15D92">
      <w:pPr>
        <w:jc w:val="both"/>
        <w:rPr>
          <w:i/>
        </w:rPr>
      </w:pPr>
      <w:r>
        <w:rPr>
          <w:i/>
        </w:rPr>
        <w:t>2. Protein Unfolding Experiments</w:t>
      </w:r>
    </w:p>
    <w:p w14:paraId="1EFF195F" w14:textId="2B9B4E06" w:rsidR="00611C72" w:rsidRDefault="00611C72" w:rsidP="00C15D92">
      <w:pPr>
        <w:jc w:val="both"/>
        <w:rPr>
          <w:i/>
        </w:rPr>
      </w:pPr>
      <w:r>
        <w:rPr>
          <w:i/>
        </w:rPr>
        <w:t>a) Determining the number of Binding Sites</w:t>
      </w:r>
    </w:p>
    <w:p w14:paraId="48C93212" w14:textId="20ECE7FD" w:rsidR="00D45983" w:rsidRDefault="00611C72" w:rsidP="00C15D92">
      <w:pPr>
        <w:jc w:val="both"/>
      </w:pPr>
      <w:r>
        <w:rPr>
          <w:i/>
        </w:rPr>
        <w:t>b</w:t>
      </w:r>
      <w:r w:rsidR="00D45983" w:rsidRPr="00D45983">
        <w:rPr>
          <w:i/>
        </w:rPr>
        <w:t>) Determining the Gibbs’ Free Energy change of unfolding</w:t>
      </w:r>
    </w:p>
    <w:p w14:paraId="6DAB4C26" w14:textId="77777777" w:rsidR="00D45983" w:rsidRPr="00D45983" w:rsidRDefault="00D45983" w:rsidP="00C15D92">
      <w:pPr>
        <w:jc w:val="both"/>
      </w:pPr>
      <w:bookmarkStart w:id="1" w:name="_GoBack"/>
      <w:bookmarkEnd w:id="1"/>
    </w:p>
    <w:p w14:paraId="0EF68ACF" w14:textId="0445CDC1" w:rsidR="00C15D92" w:rsidRDefault="00C15D92" w:rsidP="00C15D92">
      <w:pPr>
        <w:jc w:val="both"/>
      </w:pPr>
    </w:p>
    <w:p w14:paraId="04F322DC" w14:textId="7E8CF8CE" w:rsidR="00C15D92" w:rsidRDefault="00C15D92" w:rsidP="00C15D92">
      <w:pPr>
        <w:jc w:val="both"/>
      </w:pPr>
    </w:p>
    <w:p w14:paraId="01320175" w14:textId="766E9A7A" w:rsidR="00C15D92" w:rsidRDefault="00C15D92" w:rsidP="00C15D92">
      <w:pPr>
        <w:jc w:val="both"/>
      </w:pPr>
    </w:p>
    <w:p w14:paraId="0C292446" w14:textId="4C25E983" w:rsidR="00C15D92" w:rsidRDefault="00C15D92" w:rsidP="00C15D92">
      <w:pPr>
        <w:jc w:val="both"/>
      </w:pPr>
    </w:p>
    <w:p w14:paraId="657C33C2" w14:textId="68DA8C44" w:rsidR="00A06FA5" w:rsidRDefault="00A06FA5" w:rsidP="00C15D92">
      <w:pPr>
        <w:jc w:val="both"/>
      </w:pPr>
    </w:p>
    <w:p w14:paraId="2343F109" w14:textId="77777777" w:rsidR="00A06FA5" w:rsidRDefault="00A06FA5" w:rsidP="00C15D92">
      <w:pPr>
        <w:jc w:val="both"/>
      </w:pPr>
    </w:p>
    <w:p w14:paraId="2C6C40A5" w14:textId="4FF8B728" w:rsidR="00C15D92" w:rsidRDefault="00C15D92" w:rsidP="00C15D92">
      <w:pPr>
        <w:jc w:val="both"/>
      </w:pPr>
    </w:p>
    <w:p w14:paraId="139762BC" w14:textId="31B37AAC" w:rsidR="00C15D92" w:rsidRDefault="00C15D92" w:rsidP="00C15D92">
      <w:pPr>
        <w:jc w:val="both"/>
      </w:pPr>
    </w:p>
    <w:p w14:paraId="4D75F10D" w14:textId="40AD4E06" w:rsidR="00C15D92" w:rsidRDefault="00C15D92" w:rsidP="00C15D92">
      <w:pPr>
        <w:jc w:val="both"/>
      </w:pPr>
    </w:p>
    <w:p w14:paraId="53970EE6" w14:textId="65237BC6" w:rsidR="00C15D92" w:rsidRDefault="00C15D92" w:rsidP="00C15D92">
      <w:pPr>
        <w:jc w:val="both"/>
      </w:pPr>
    </w:p>
    <w:p w14:paraId="1D503C30" w14:textId="2A21CE70" w:rsidR="00C15D92" w:rsidRDefault="00C15D92" w:rsidP="00C15D92">
      <w:pPr>
        <w:jc w:val="both"/>
      </w:pPr>
    </w:p>
    <w:p w14:paraId="6DF95FB9" w14:textId="77777777" w:rsidR="00C15D92" w:rsidRDefault="00C15D92" w:rsidP="00C15D92">
      <w:pPr>
        <w:jc w:val="both"/>
      </w:pPr>
    </w:p>
    <w:p w14:paraId="313D0B7A" w14:textId="30172304" w:rsidR="00C15D92" w:rsidRDefault="00C15D92" w:rsidP="00C15D92">
      <w:pPr>
        <w:jc w:val="center"/>
      </w:pPr>
      <w:r>
        <w:t>REFERENCES</w:t>
      </w:r>
    </w:p>
    <w:p w14:paraId="078807AB" w14:textId="132818A3" w:rsidR="00C15D92" w:rsidRPr="00C15D92" w:rsidRDefault="00C15D92" w:rsidP="00C15D92">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C15D92">
        <w:rPr>
          <w:rFonts w:ascii="Calibri" w:hAnsi="Calibri" w:cs="Calibri"/>
          <w:noProof/>
          <w:szCs w:val="24"/>
        </w:rPr>
        <w:t>1.</w:t>
      </w:r>
      <w:r w:rsidRPr="00C15D92">
        <w:rPr>
          <w:rFonts w:ascii="Calibri" w:hAnsi="Calibri" w:cs="Calibri"/>
          <w:noProof/>
          <w:szCs w:val="24"/>
        </w:rPr>
        <w:tab/>
        <w:t>Sawyer, D. T., Heineman, W. R. &amp; Beebe, J. M. Characterization of Quinine and Its Determination.</w:t>
      </w:r>
    </w:p>
    <w:p w14:paraId="089AE5B8" w14:textId="77777777" w:rsidR="00C15D92" w:rsidRPr="00C15D92" w:rsidRDefault="00C15D92" w:rsidP="00C15D92">
      <w:pPr>
        <w:widowControl w:val="0"/>
        <w:autoSpaceDE w:val="0"/>
        <w:autoSpaceDN w:val="0"/>
        <w:adjustRightInd w:val="0"/>
        <w:spacing w:line="240" w:lineRule="auto"/>
        <w:ind w:left="640" w:hanging="640"/>
        <w:rPr>
          <w:rFonts w:ascii="Calibri" w:hAnsi="Calibri" w:cs="Calibri"/>
          <w:noProof/>
        </w:rPr>
      </w:pPr>
      <w:r w:rsidRPr="00C15D92">
        <w:rPr>
          <w:rFonts w:ascii="Calibri" w:hAnsi="Calibri" w:cs="Calibri"/>
          <w:noProof/>
          <w:szCs w:val="24"/>
        </w:rPr>
        <w:t>2.</w:t>
      </w:r>
      <w:r w:rsidRPr="00C15D92">
        <w:rPr>
          <w:rFonts w:ascii="Calibri" w:hAnsi="Calibri" w:cs="Calibri"/>
          <w:noProof/>
          <w:szCs w:val="24"/>
        </w:rPr>
        <w:tab/>
        <w:t xml:space="preserve">Schö, E. </w:t>
      </w:r>
      <w:r w:rsidRPr="00C15D92">
        <w:rPr>
          <w:rFonts w:ascii="Calibri" w:hAnsi="Calibri" w:cs="Calibri"/>
          <w:i/>
          <w:iCs/>
          <w:noProof/>
          <w:szCs w:val="24"/>
        </w:rPr>
        <w:t>et al.</w:t>
      </w:r>
      <w:r w:rsidRPr="00C15D92">
        <w:rPr>
          <w:rFonts w:ascii="Calibri" w:hAnsi="Calibri" w:cs="Calibri"/>
          <w:noProof/>
          <w:szCs w:val="24"/>
        </w:rPr>
        <w:t xml:space="preserve"> Structural basis for the interaction of the fluorescence probe 8-anilino-1-naphthalene sulfonate (ANS) with the antibiotic target MurA.</w:t>
      </w:r>
    </w:p>
    <w:p w14:paraId="0252E0E4" w14:textId="6B0C939D" w:rsidR="00C15D92" w:rsidRPr="00E004D9" w:rsidRDefault="00C15D92" w:rsidP="00C15D92">
      <w:pPr>
        <w:jc w:val="both"/>
        <w:sectPr w:rsidR="00C15D92" w:rsidRPr="00E004D9" w:rsidSect="00E004D9">
          <w:pgSz w:w="11906" w:h="16838"/>
          <w:pgMar w:top="720" w:right="720" w:bottom="720" w:left="720" w:header="708" w:footer="708" w:gutter="0"/>
          <w:cols w:num="2" w:space="708"/>
          <w:docGrid w:linePitch="360"/>
        </w:sectPr>
      </w:pPr>
      <w:r>
        <w:fldChar w:fldCharType="end"/>
      </w:r>
    </w:p>
    <w:p w14:paraId="7AE73170" w14:textId="5C354FEA" w:rsidR="00B943E6" w:rsidRPr="00B943E6" w:rsidRDefault="00B943E6" w:rsidP="00B943E6">
      <w:pPr>
        <w:pStyle w:val="NoSpacing"/>
      </w:pPr>
    </w:p>
    <w:sectPr w:rsidR="00B943E6" w:rsidRPr="00B943E6" w:rsidSect="00E004D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31691"/>
    <w:multiLevelType w:val="hybridMultilevel"/>
    <w:tmpl w:val="F98295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C79"/>
    <w:rsid w:val="000A51D8"/>
    <w:rsid w:val="000E0811"/>
    <w:rsid w:val="000E770A"/>
    <w:rsid w:val="001170DE"/>
    <w:rsid w:val="001271A3"/>
    <w:rsid w:val="0020552B"/>
    <w:rsid w:val="002334EB"/>
    <w:rsid w:val="00274A94"/>
    <w:rsid w:val="002A3BDD"/>
    <w:rsid w:val="002D3B11"/>
    <w:rsid w:val="002E722F"/>
    <w:rsid w:val="00335036"/>
    <w:rsid w:val="00480670"/>
    <w:rsid w:val="004910DE"/>
    <w:rsid w:val="00492E00"/>
    <w:rsid w:val="00522B69"/>
    <w:rsid w:val="005314B1"/>
    <w:rsid w:val="00570D7C"/>
    <w:rsid w:val="00575975"/>
    <w:rsid w:val="005A51A3"/>
    <w:rsid w:val="00611C72"/>
    <w:rsid w:val="00677BA9"/>
    <w:rsid w:val="006A0422"/>
    <w:rsid w:val="007774AD"/>
    <w:rsid w:val="00825F2B"/>
    <w:rsid w:val="00843FC7"/>
    <w:rsid w:val="008642B0"/>
    <w:rsid w:val="00893D46"/>
    <w:rsid w:val="0097226B"/>
    <w:rsid w:val="00996C70"/>
    <w:rsid w:val="009F0D46"/>
    <w:rsid w:val="00A06FA5"/>
    <w:rsid w:val="00A73E5A"/>
    <w:rsid w:val="00AA7E72"/>
    <w:rsid w:val="00AF762D"/>
    <w:rsid w:val="00B00F8C"/>
    <w:rsid w:val="00B14C3C"/>
    <w:rsid w:val="00B57C79"/>
    <w:rsid w:val="00B73C5F"/>
    <w:rsid w:val="00B943E6"/>
    <w:rsid w:val="00BD1073"/>
    <w:rsid w:val="00BF60B0"/>
    <w:rsid w:val="00C15D92"/>
    <w:rsid w:val="00C35AE1"/>
    <w:rsid w:val="00C555A8"/>
    <w:rsid w:val="00CA1CF3"/>
    <w:rsid w:val="00D3336A"/>
    <w:rsid w:val="00D42661"/>
    <w:rsid w:val="00D45983"/>
    <w:rsid w:val="00D93EB1"/>
    <w:rsid w:val="00DD11B7"/>
    <w:rsid w:val="00DE2BA5"/>
    <w:rsid w:val="00E004D9"/>
    <w:rsid w:val="00ED468A"/>
    <w:rsid w:val="00EE4F40"/>
    <w:rsid w:val="00F06328"/>
    <w:rsid w:val="00F167A9"/>
    <w:rsid w:val="00F64E86"/>
    <w:rsid w:val="00F65C88"/>
    <w:rsid w:val="00F65CA8"/>
    <w:rsid w:val="00F91D0D"/>
    <w:rsid w:val="00FA59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5629"/>
  <w15:chartTrackingRefBased/>
  <w15:docId w15:val="{7EC36CB4-7178-442C-AECC-188FFE877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7C7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2A3BDD"/>
    <w:pPr>
      <w:spacing w:after="0" w:line="240" w:lineRule="auto"/>
    </w:pPr>
  </w:style>
  <w:style w:type="paragraph" w:styleId="Caption">
    <w:name w:val="caption"/>
    <w:basedOn w:val="Normal"/>
    <w:next w:val="Normal"/>
    <w:uiPriority w:val="35"/>
    <w:unhideWhenUsed/>
    <w:qFormat/>
    <w:rsid w:val="00F65CA8"/>
    <w:pPr>
      <w:spacing w:after="200" w:line="240" w:lineRule="auto"/>
    </w:pPr>
    <w:rPr>
      <w:i/>
      <w:iCs/>
      <w:color w:val="44546A" w:themeColor="text2"/>
      <w:sz w:val="18"/>
      <w:szCs w:val="18"/>
    </w:rPr>
  </w:style>
  <w:style w:type="table" w:styleId="GridTable4-Accent1">
    <w:name w:val="Grid Table 4 Accent 1"/>
    <w:basedOn w:val="TableNormal"/>
    <w:uiPriority w:val="49"/>
    <w:rsid w:val="00F91D0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98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6416\AppData\Local\Chemistry%20Add-in%20for%20Word\Chemistry%20Gallery\Chem4Word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F23DD-0F2A-418B-BB89-E8E3D7F7FA8F}">
  <ds:schemaRefs>
    <ds:schemaRef ds:uri="urn:schemas-microsoft-com.VSTO2008Demos.ControlsStorage"/>
  </ds:schemaRefs>
</ds:datastoreItem>
</file>

<file path=customXml/itemProps2.xml><?xml version="1.0" encoding="utf-8"?>
<ds:datastoreItem xmlns:ds="http://schemas.openxmlformats.org/officeDocument/2006/customXml" ds:itemID="{F2C2896A-3378-419A-B36B-B8FDC47BB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Chem4Word2010</Template>
  <TotalTime>36</TotalTime>
  <Pages>2</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Issy Merritt</dc:creator>
  <cp:keywords/>
  <dc:description/>
  <cp:lastModifiedBy>Shah, Sahil</cp:lastModifiedBy>
  <cp:revision>6</cp:revision>
  <dcterms:created xsi:type="dcterms:W3CDTF">2018-02-12T14:46:00Z</dcterms:created>
  <dcterms:modified xsi:type="dcterms:W3CDTF">2018-02-16T14:15:00Z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4594f808-0c83-3d4e-b65b-5466ca8a4978</vt:lpwstr>
  </property>
  <property fmtid="{D5CDD505-2E9C-101B-9397-08002B2CF9AE}" pid="24" name="Mendeley Citation Style_1">
    <vt:lpwstr>http://www.zotero.org/styles/nature</vt:lpwstr>
  </property>
</Properties>
</file>